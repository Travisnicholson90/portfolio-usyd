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W w:w="501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406"/>
        <w:gridCol w:w="1001"/>
        <w:gridCol w:w="3419"/>
      </w:tblGrid>
      <w:tr w:rsidR="00AB74C5" w:rsidRPr="00136B3E" w14:paraId="7AD37B2B" w14:textId="77777777" w:rsidTr="00CD7B97">
        <w:trPr>
          <w:trHeight w:val="1607"/>
        </w:trPr>
        <w:tc>
          <w:tcPr>
            <w:tcW w:w="6405" w:type="dxa"/>
            <w:tcBorders>
              <w:bottom w:val="single" w:sz="4" w:space="0" w:color="043D68" w:themeColor="text2"/>
            </w:tcBorders>
          </w:tcPr>
          <w:p w14:paraId="36F3534B" w14:textId="60801857" w:rsidR="00AB74C5" w:rsidRDefault="008612D7" w:rsidP="00AB74C5">
            <w:pPr>
              <w:pStyle w:val="Title"/>
            </w:pPr>
            <w:r>
              <w:t>Travis Nicholson</w:t>
            </w:r>
          </w:p>
          <w:p w14:paraId="2FCF4761" w14:textId="1E6732DC" w:rsidR="00AB74C5" w:rsidRPr="00A3726F" w:rsidRDefault="008612D7" w:rsidP="00AB74C5">
            <w:pPr>
              <w:pStyle w:val="Subtitle"/>
              <w:rPr>
                <w:lang w:val="de-DE"/>
              </w:rPr>
            </w:pPr>
            <w:r>
              <w:t>Fullstack developer</w:t>
            </w:r>
          </w:p>
        </w:tc>
        <w:tc>
          <w:tcPr>
            <w:tcW w:w="1001" w:type="dxa"/>
          </w:tcPr>
          <w:p w14:paraId="3DF213A1" w14:textId="77777777" w:rsidR="00AB74C5" w:rsidRPr="00A3726F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419" w:type="dxa"/>
          </w:tcPr>
          <w:p w14:paraId="0AE7D498" w14:textId="77777777" w:rsidR="00AB74C5" w:rsidRPr="00A3726F" w:rsidRDefault="00AB74C5" w:rsidP="00084DEB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2C4D08" w14:paraId="19E74F5F" w14:textId="77777777" w:rsidTr="00CD7B97">
        <w:trPr>
          <w:trHeight w:val="2322"/>
        </w:trPr>
        <w:tc>
          <w:tcPr>
            <w:tcW w:w="6405" w:type="dxa"/>
            <w:tcBorders>
              <w:top w:val="single" w:sz="4" w:space="0" w:color="043D68" w:themeColor="text2"/>
            </w:tcBorders>
          </w:tcPr>
          <w:p w14:paraId="1E292A6B" w14:textId="77777777" w:rsidR="00676B73" w:rsidRPr="00A3726F" w:rsidRDefault="00676B73" w:rsidP="00AB74C5">
            <w:pPr>
              <w:pStyle w:val="Subtitle"/>
              <w:rPr>
                <w:lang w:val="de-DE"/>
              </w:rPr>
            </w:pPr>
          </w:p>
          <w:p w14:paraId="2C4CFFD9" w14:textId="6892C5FF" w:rsidR="00676B73" w:rsidRPr="002C4D08" w:rsidRDefault="008612D7" w:rsidP="00AB74C5">
            <w:pPr>
              <w:pStyle w:val="Subtitle"/>
            </w:pPr>
            <w:r>
              <w:t xml:space="preserve">Summary </w:t>
            </w:r>
          </w:p>
          <w:p w14:paraId="14F73B92" w14:textId="548534F8" w:rsidR="00676B73" w:rsidRPr="002C4D08" w:rsidRDefault="008612D7" w:rsidP="008612D7">
            <w:pPr>
              <w:rPr>
                <w:i/>
                <w:iCs/>
                <w:color w:val="043D68"/>
              </w:rPr>
            </w:pPr>
            <w:r>
              <w:t>As a Fullstack developer, I have a passion for frontend development. My skills include HTML, CSS, React and Node. I enjoy creating highly responsive and interactive UI, as well as robust and scalable web applications. With excellent problem-solving skills I am dedicated to meeting end-users needs through innovative solutions.</w:t>
            </w:r>
          </w:p>
        </w:tc>
        <w:tc>
          <w:tcPr>
            <w:tcW w:w="1001" w:type="dxa"/>
            <w:vMerge w:val="restart"/>
          </w:tcPr>
          <w:p w14:paraId="6BB4FF64" w14:textId="77777777" w:rsidR="00676B73" w:rsidRPr="002C4D08" w:rsidRDefault="00676B73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19" w:type="dxa"/>
          </w:tcPr>
          <w:p w14:paraId="19B697BE" w14:textId="77777777" w:rsidR="00676B73" w:rsidRDefault="00676B73" w:rsidP="00676B73">
            <w:pPr>
              <w:pStyle w:val="Subtitle"/>
            </w:pPr>
          </w:p>
          <w:p w14:paraId="0CE8039B" w14:textId="77777777" w:rsidR="00676B73" w:rsidRDefault="00000000" w:rsidP="00676B73">
            <w:pPr>
              <w:pStyle w:val="Subtitle"/>
            </w:pPr>
            <w:sdt>
              <w:sdtPr>
                <w:id w:val="-1704474398"/>
                <w:placeholder>
                  <w:docPart w:val="56CDA514553EF44EBF07B9BFB4B02FCB"/>
                </w:placeholder>
                <w:showingPlcHdr/>
                <w15:appearance w15:val="hidden"/>
              </w:sdtPr>
              <w:sdtContent>
                <w:r w:rsidR="00676B73" w:rsidRPr="001540E8">
                  <w:t>Contact</w:t>
                </w:r>
              </w:sdtContent>
            </w:sdt>
          </w:p>
          <w:p w14:paraId="3BDF11E6" w14:textId="1532F2B6" w:rsidR="00676B73" w:rsidRPr="007D71F0" w:rsidRDefault="00CC2BC6" w:rsidP="0099108A">
            <w:pPr>
              <w:pStyle w:val="Heading3"/>
              <w:rPr>
                <w:sz w:val="18"/>
                <w:szCs w:val="22"/>
              </w:rPr>
            </w:pPr>
            <w:r w:rsidRPr="007D71F0">
              <w:rPr>
                <w:sz w:val="18"/>
                <w:szCs w:val="22"/>
              </w:rPr>
              <w:t>n</w:t>
            </w:r>
            <w:r w:rsidR="008612D7" w:rsidRPr="007D71F0">
              <w:rPr>
                <w:sz w:val="18"/>
                <w:szCs w:val="22"/>
              </w:rPr>
              <w:t>icholson_travis@hotmail.com</w:t>
            </w:r>
          </w:p>
          <w:p w14:paraId="4DDC085D" w14:textId="534AF9D1" w:rsidR="000453E8" w:rsidRPr="007D71F0" w:rsidRDefault="008612D7" w:rsidP="000453E8">
            <w:pPr>
              <w:pStyle w:val="Heading3"/>
              <w:rPr>
                <w:sz w:val="18"/>
                <w:szCs w:val="22"/>
              </w:rPr>
            </w:pPr>
            <w:r w:rsidRPr="007D71F0">
              <w:rPr>
                <w:sz w:val="18"/>
                <w:szCs w:val="22"/>
              </w:rPr>
              <w:t>+61 421 923 926</w:t>
            </w:r>
          </w:p>
          <w:p w14:paraId="058E8F71" w14:textId="1A568F62" w:rsidR="00CC2BC6" w:rsidRPr="007D71F0" w:rsidRDefault="00CC2BC6" w:rsidP="000453E8">
            <w:pPr>
              <w:rPr>
                <w:i/>
                <w:iCs/>
                <w:sz w:val="15"/>
                <w:szCs w:val="20"/>
                <w:lang w:val="it-IT"/>
              </w:rPr>
            </w:pPr>
            <w:r w:rsidRPr="007D71F0">
              <w:rPr>
                <w:sz w:val="18"/>
                <w:szCs w:val="22"/>
              </w:rPr>
              <w:t>Sydney, Australia</w:t>
            </w:r>
          </w:p>
          <w:p w14:paraId="54250600" w14:textId="05F3ECFE" w:rsidR="000453E8" w:rsidRPr="00CC2BC6" w:rsidRDefault="00000000" w:rsidP="000453E8">
            <w:pPr>
              <w:rPr>
                <w:i/>
                <w:iCs/>
                <w:sz w:val="16"/>
                <w:szCs w:val="21"/>
                <w:lang w:val="it-IT"/>
              </w:rPr>
            </w:pPr>
            <w:hyperlink r:id="rId11" w:history="1">
              <w:r w:rsidR="00CC2BC6" w:rsidRPr="00AD59AA">
                <w:rPr>
                  <w:rStyle w:val="Hyperlink"/>
                  <w:i/>
                  <w:iCs/>
                  <w:sz w:val="16"/>
                  <w:szCs w:val="21"/>
                  <w:lang w:val="it-IT"/>
                </w:rPr>
                <w:t>https://github.com/Travisnicholson90</w:t>
              </w:r>
            </w:hyperlink>
          </w:p>
          <w:p w14:paraId="3F08839C" w14:textId="24AB5A08" w:rsidR="007D71F0" w:rsidRDefault="007D71F0" w:rsidP="000453E8">
            <w:pPr>
              <w:rPr>
                <w:i/>
                <w:iCs/>
                <w:sz w:val="16"/>
                <w:szCs w:val="21"/>
                <w:lang w:val="it-IT"/>
              </w:rPr>
            </w:pPr>
            <w:hyperlink r:id="rId12" w:history="1">
              <w:r w:rsidRPr="00AD59AA">
                <w:rPr>
                  <w:rStyle w:val="Hyperlink"/>
                  <w:i/>
                  <w:iCs/>
                  <w:sz w:val="16"/>
                  <w:szCs w:val="21"/>
                  <w:lang w:val="it-IT"/>
                </w:rPr>
                <w:t>https:</w:t>
              </w:r>
              <w:r w:rsidRPr="00AD59AA">
                <w:rPr>
                  <w:rStyle w:val="Hyperlink"/>
                  <w:i/>
                  <w:iCs/>
                  <w:sz w:val="16"/>
                  <w:szCs w:val="21"/>
                  <w:lang w:val="it-IT"/>
                </w:rPr>
                <w:t>/</w:t>
              </w:r>
              <w:r w:rsidRPr="00AD59AA">
                <w:rPr>
                  <w:rStyle w:val="Hyperlink"/>
                  <w:i/>
                  <w:iCs/>
                  <w:sz w:val="16"/>
                  <w:szCs w:val="21"/>
                  <w:lang w:val="it-IT"/>
                </w:rPr>
                <w:t>/travisnicholson90.github.io/portfolio-usyd/</w:t>
              </w:r>
            </w:hyperlink>
          </w:p>
          <w:p w14:paraId="5C1B2F02" w14:textId="107AB4A2" w:rsidR="00CC2BC6" w:rsidRPr="00676B73" w:rsidRDefault="00000000" w:rsidP="00CC2BC6">
            <w:pPr>
              <w:rPr>
                <w:b/>
                <w:caps/>
              </w:rPr>
            </w:pPr>
            <w:hyperlink r:id="rId13" w:history="1">
              <w:r w:rsidR="00CC2BC6" w:rsidRPr="00AD59AA">
                <w:rPr>
                  <w:rStyle w:val="Hyperlink"/>
                  <w:i/>
                  <w:iCs/>
                  <w:sz w:val="16"/>
                  <w:szCs w:val="21"/>
                  <w:lang w:val="it-IT"/>
                </w:rPr>
                <w:t>https://</w:t>
              </w:r>
              <w:r w:rsidR="00CC2BC6" w:rsidRPr="00AD59AA">
                <w:rPr>
                  <w:rStyle w:val="Hyperlink"/>
                  <w:i/>
                  <w:iCs/>
                  <w:sz w:val="16"/>
                  <w:szCs w:val="21"/>
                  <w:lang w:val="it-IT"/>
                </w:rPr>
                <w:t>w</w:t>
              </w:r>
              <w:r w:rsidR="00CC2BC6" w:rsidRPr="00AD59AA">
                <w:rPr>
                  <w:rStyle w:val="Hyperlink"/>
                  <w:i/>
                  <w:iCs/>
                  <w:sz w:val="16"/>
                  <w:szCs w:val="21"/>
                  <w:lang w:val="it-IT"/>
                </w:rPr>
                <w:t>ww.linkedin.com/in/travis-nicholson-91787484/</w:t>
              </w:r>
            </w:hyperlink>
          </w:p>
        </w:tc>
      </w:tr>
      <w:tr w:rsidR="00676B73" w:rsidRPr="002C4D08" w14:paraId="6CFE99AC" w14:textId="77777777" w:rsidTr="00CD7B97">
        <w:trPr>
          <w:trHeight w:val="9717"/>
        </w:trPr>
        <w:tc>
          <w:tcPr>
            <w:tcW w:w="6405" w:type="dxa"/>
          </w:tcPr>
          <w:p w14:paraId="59DCBBB6" w14:textId="36F301EA" w:rsidR="00676B73" w:rsidRDefault="00CC2BC6" w:rsidP="00A3726F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39D4BBF" wp14:editId="646F9AC7">
                      <wp:extent cx="3953933" cy="0"/>
                      <wp:effectExtent l="0" t="0" r="8890" b="1270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53933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2DFA3F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1.3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&#13;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41A2AE9" w14:textId="77777777" w:rsidR="00AA51F5" w:rsidRPr="00020BEB" w:rsidRDefault="00000000" w:rsidP="00AA51F5">
            <w:pPr>
              <w:pStyle w:val="Subtitle"/>
            </w:pPr>
            <w:sdt>
              <w:sdtPr>
                <w:id w:val="1696962928"/>
                <w:placeholder>
                  <w:docPart w:val="7173C43429BF5C4E8DD5F3B35E85F3AE"/>
                </w:placeholder>
                <w:temporary/>
                <w:showingPlcHdr/>
                <w15:appearance w15:val="hidden"/>
              </w:sdtPr>
              <w:sdtContent>
                <w:r w:rsidR="00AA51F5" w:rsidRPr="00CF2BE7">
                  <w:t>Experience</w:t>
                </w:r>
              </w:sdtContent>
            </w:sdt>
          </w:p>
          <w:p w14:paraId="7AECCE6F" w14:textId="77777777" w:rsidR="00AA51F5" w:rsidRPr="00AA51F5" w:rsidRDefault="00AA51F5" w:rsidP="00AA51F5"/>
          <w:p w14:paraId="69B87574" w14:textId="6CE08E04" w:rsidR="00AA51F5" w:rsidRDefault="000453E8" w:rsidP="00A3726F">
            <w:pPr>
              <w:pStyle w:val="Heading1"/>
            </w:pPr>
            <w:r>
              <w:t>Paramedic</w:t>
            </w:r>
          </w:p>
          <w:p w14:paraId="2944DFA6" w14:textId="0F1D1138" w:rsidR="000453E8" w:rsidRPr="000453E8" w:rsidRDefault="000453E8" w:rsidP="000453E8">
            <w:r>
              <w:t>New South Wales Ambulance</w:t>
            </w:r>
          </w:p>
          <w:p w14:paraId="647ECA04" w14:textId="3817F7A1" w:rsidR="00AA51F5" w:rsidRDefault="000453E8" w:rsidP="00AA51F5">
            <w:pPr>
              <w:pStyle w:val="Heading2"/>
            </w:pPr>
            <w:r>
              <w:t>Apr 2017</w:t>
            </w:r>
          </w:p>
          <w:p w14:paraId="7753F143" w14:textId="211F9288" w:rsidR="000453E8" w:rsidRDefault="000453E8" w:rsidP="000453E8">
            <w:pPr>
              <w:pStyle w:val="ListParagraph"/>
              <w:numPr>
                <w:ilvl w:val="0"/>
                <w:numId w:val="23"/>
              </w:numPr>
            </w:pPr>
            <w:r>
              <w:t>Provide emergency medical and non-emergency care to patients in various settings.</w:t>
            </w:r>
          </w:p>
          <w:p w14:paraId="3BE48F17" w14:textId="6E20887E" w:rsidR="000453E8" w:rsidRDefault="000453E8" w:rsidP="000453E8">
            <w:pPr>
              <w:pStyle w:val="ListParagraph"/>
              <w:numPr>
                <w:ilvl w:val="0"/>
                <w:numId w:val="23"/>
              </w:numPr>
            </w:pPr>
            <w:r>
              <w:t>Mentor Junior Paramedics and provide clinical and non-clinical training.</w:t>
            </w:r>
          </w:p>
          <w:p w14:paraId="0C37A49F" w14:textId="62D34574" w:rsidR="000453E8" w:rsidRPr="000453E8" w:rsidRDefault="000453E8" w:rsidP="00D63CAE">
            <w:pPr>
              <w:pStyle w:val="ListParagraph"/>
              <w:numPr>
                <w:ilvl w:val="0"/>
                <w:numId w:val="23"/>
              </w:numPr>
              <w:rPr>
                <w:color w:val="auto"/>
                <w:szCs w:val="20"/>
              </w:rPr>
            </w:pPr>
            <w:r>
              <w:t>Developed Mobile Stroke Ambulance designs and internal layout for RFT build.</w:t>
            </w:r>
          </w:p>
          <w:p w14:paraId="28FD35ED" w14:textId="77777777" w:rsidR="00351FDF" w:rsidRPr="00A3726F" w:rsidRDefault="00351FDF" w:rsidP="00A3726F"/>
          <w:p w14:paraId="150A87DD" w14:textId="77777777" w:rsidR="00A3726F" w:rsidRDefault="00A3726F" w:rsidP="00351FDF">
            <w:pPr>
              <w:pStyle w:val="Heading1"/>
            </w:pPr>
          </w:p>
          <w:p w14:paraId="500AD6B1" w14:textId="4031A0B4" w:rsidR="00351FDF" w:rsidRDefault="000453E8" w:rsidP="00351FDF">
            <w:pPr>
              <w:pStyle w:val="Heading1"/>
            </w:pPr>
            <w:r>
              <w:t xml:space="preserve">Combat Systems Operator </w:t>
            </w:r>
          </w:p>
          <w:p w14:paraId="4ADF1CA6" w14:textId="1DE2F50D" w:rsidR="000453E8" w:rsidRPr="000453E8" w:rsidRDefault="000453E8" w:rsidP="000453E8">
            <w:r>
              <w:t>Royal Australian Navy</w:t>
            </w:r>
          </w:p>
          <w:p w14:paraId="4ADB20FD" w14:textId="0BABE787" w:rsidR="00351FDF" w:rsidRDefault="000453E8" w:rsidP="00351FDF">
            <w:pPr>
              <w:pStyle w:val="Heading2"/>
            </w:pPr>
            <w:r>
              <w:t>Feb 2009 – Apr 2017</w:t>
            </w:r>
          </w:p>
          <w:p w14:paraId="270AA40A" w14:textId="77777777" w:rsidR="000453E8" w:rsidRDefault="000453E8" w:rsidP="000453E8">
            <w:pPr>
              <w:pStyle w:val="ListParagraph"/>
              <w:numPr>
                <w:ilvl w:val="0"/>
                <w:numId w:val="24"/>
              </w:numPr>
            </w:pPr>
            <w:r>
              <w:t>Instructor on Mine Warfare and Mine Hunter Coastal Damage Control Systems courses.</w:t>
            </w:r>
          </w:p>
          <w:p w14:paraId="044410C5" w14:textId="77777777" w:rsidR="000453E8" w:rsidRDefault="000453E8" w:rsidP="000453E8">
            <w:pPr>
              <w:pStyle w:val="ListParagraph"/>
              <w:numPr>
                <w:ilvl w:val="0"/>
                <w:numId w:val="24"/>
              </w:numPr>
            </w:pPr>
            <w:r>
              <w:t>Sonar and Radar operator during Mine Warfare and seagoing operations.</w:t>
            </w:r>
          </w:p>
          <w:p w14:paraId="538D57D6" w14:textId="6EDBADEB" w:rsidR="00351FDF" w:rsidRDefault="000453E8" w:rsidP="00C6469E">
            <w:pPr>
              <w:pStyle w:val="ListParagraph"/>
              <w:numPr>
                <w:ilvl w:val="0"/>
                <w:numId w:val="24"/>
              </w:numPr>
            </w:pPr>
            <w:r>
              <w:t>Autonomous Underwater Vehicle (AUV) pilot participating in various domestic and international exercises.</w:t>
            </w:r>
          </w:p>
          <w:p w14:paraId="706F82FB" w14:textId="77777777" w:rsidR="00351FDF" w:rsidRDefault="00351FDF" w:rsidP="00351FDF"/>
          <w:p w14:paraId="0100DA03" w14:textId="77777777" w:rsidR="00351FDF" w:rsidRDefault="00351FDF" w:rsidP="00351FDF"/>
          <w:p w14:paraId="217ECB22" w14:textId="183257BF" w:rsidR="00351FDF" w:rsidRPr="00676B73" w:rsidRDefault="00CD7B97" w:rsidP="00351FDF">
            <w:pPr>
              <w:rPr>
                <w:color w:val="043D68"/>
              </w:rPr>
            </w:pPr>
            <w:r>
              <w:rPr>
                <w:color w:val="043D68"/>
              </w:rPr>
              <w:t>References available on request</w:t>
            </w:r>
          </w:p>
        </w:tc>
        <w:tc>
          <w:tcPr>
            <w:tcW w:w="1001" w:type="dxa"/>
            <w:vMerge/>
          </w:tcPr>
          <w:p w14:paraId="1843A98D" w14:textId="77777777" w:rsidR="00676B73" w:rsidRPr="002C4D08" w:rsidRDefault="00676B73" w:rsidP="00084DEB">
            <w:pPr>
              <w:rPr>
                <w:color w:val="043D68"/>
              </w:rPr>
            </w:pPr>
          </w:p>
        </w:tc>
        <w:tc>
          <w:tcPr>
            <w:tcW w:w="3419" w:type="dxa"/>
          </w:tcPr>
          <w:p w14:paraId="1DE3E67B" w14:textId="77777777" w:rsidR="00351FDF" w:rsidRDefault="00351FDF" w:rsidP="00351FDF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BC0DD45" wp14:editId="60F59E18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76803F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&#13;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B0DC6A3" w14:textId="77777777" w:rsidR="00351FDF" w:rsidRPr="00E91344" w:rsidRDefault="00351FDF" w:rsidP="00676B73"/>
          <w:p w14:paraId="6A8A3FC4" w14:textId="77777777" w:rsidR="00351FDF" w:rsidRPr="00351FDF" w:rsidRDefault="00000000" w:rsidP="00351FDF">
            <w:pPr>
              <w:pStyle w:val="Subtitle"/>
            </w:pPr>
            <w:sdt>
              <w:sdtPr>
                <w:id w:val="-1334530411"/>
                <w:placeholder>
                  <w:docPart w:val="32C036DC26C55447B903CE5A7391710E"/>
                </w:placeholder>
                <w:temporary/>
                <w:showingPlcHdr/>
                <w15:appearance w15:val="hidden"/>
              </w:sdtPr>
              <w:sdtContent>
                <w:r w:rsidR="00351FDF" w:rsidRPr="00351FDF">
                  <w:t>EDUCATION</w:t>
                </w:r>
              </w:sdtContent>
            </w:sdt>
          </w:p>
          <w:p w14:paraId="54BD3943" w14:textId="77777777" w:rsidR="00351FDF" w:rsidRPr="009B4B3C" w:rsidRDefault="00351FDF" w:rsidP="00E91344"/>
          <w:p w14:paraId="293A9B12" w14:textId="4F3BA84E" w:rsidR="008612D7" w:rsidRDefault="008612D7" w:rsidP="00136B3E">
            <w:pPr>
              <w:rPr>
                <w:b/>
                <w:bCs/>
              </w:rPr>
            </w:pPr>
            <w:r>
              <w:rPr>
                <w:b/>
                <w:bCs/>
              </w:rPr>
              <w:t>Monash University</w:t>
            </w:r>
          </w:p>
          <w:p w14:paraId="2E6FF002" w14:textId="7C4716F9" w:rsidR="008612D7" w:rsidRDefault="008612D7" w:rsidP="00136B3E">
            <w:r>
              <w:t>Computer Science</w:t>
            </w:r>
          </w:p>
          <w:p w14:paraId="3BD436AE" w14:textId="25C04C96" w:rsidR="000453E8" w:rsidRPr="008612D7" w:rsidRDefault="000453E8" w:rsidP="00136B3E">
            <w:r>
              <w:t>May 2023 - current</w:t>
            </w:r>
          </w:p>
          <w:p w14:paraId="06BF8CA1" w14:textId="77777777" w:rsidR="008612D7" w:rsidRDefault="008612D7" w:rsidP="00136B3E">
            <w:pPr>
              <w:rPr>
                <w:b/>
                <w:bCs/>
              </w:rPr>
            </w:pPr>
          </w:p>
          <w:p w14:paraId="7A4AB13A" w14:textId="1DDFAE9E" w:rsidR="00351FDF" w:rsidRPr="008612D7" w:rsidRDefault="008612D7" w:rsidP="00136B3E">
            <w:pPr>
              <w:rPr>
                <w:b/>
                <w:bCs/>
              </w:rPr>
            </w:pPr>
            <w:r w:rsidRPr="008612D7">
              <w:rPr>
                <w:b/>
                <w:bCs/>
              </w:rPr>
              <w:t>University of Sydney</w:t>
            </w:r>
          </w:p>
          <w:p w14:paraId="1E7E01DF" w14:textId="2C5A5E79" w:rsidR="00351FDF" w:rsidRDefault="008612D7" w:rsidP="00A3726F">
            <w:pPr>
              <w:rPr>
                <w:lang w:val="it-IT"/>
              </w:rPr>
            </w:pPr>
            <w:r>
              <w:rPr>
                <w:lang w:val="it-IT"/>
              </w:rPr>
              <w:t>Certificate Fullstack Web Development</w:t>
            </w:r>
          </w:p>
          <w:p w14:paraId="38EBF918" w14:textId="6EDA5E9F" w:rsidR="008612D7" w:rsidRDefault="008612D7" w:rsidP="00A3726F">
            <w:pPr>
              <w:rPr>
                <w:lang w:val="it-IT"/>
              </w:rPr>
            </w:pPr>
            <w:r>
              <w:rPr>
                <w:lang w:val="it-IT"/>
              </w:rPr>
              <w:t>Jul 2023</w:t>
            </w:r>
          </w:p>
          <w:p w14:paraId="5B0F8A9C" w14:textId="77777777" w:rsidR="008612D7" w:rsidRDefault="008612D7" w:rsidP="00A3726F">
            <w:pPr>
              <w:rPr>
                <w:lang w:val="it-IT"/>
              </w:rPr>
            </w:pPr>
          </w:p>
          <w:p w14:paraId="4A6D2C0C" w14:textId="522C344F" w:rsidR="008612D7" w:rsidRPr="008612D7" w:rsidRDefault="008612D7" w:rsidP="00A3726F">
            <w:pPr>
              <w:rPr>
                <w:b/>
                <w:bCs/>
              </w:rPr>
            </w:pPr>
            <w:r w:rsidRPr="008612D7">
              <w:rPr>
                <w:b/>
                <w:bCs/>
                <w:lang w:val="it-IT"/>
              </w:rPr>
              <w:t>University of Tasmania</w:t>
            </w:r>
          </w:p>
          <w:p w14:paraId="631A8EF8" w14:textId="1E09D809" w:rsidR="00676B73" w:rsidRDefault="008612D7" w:rsidP="00351FDF">
            <w:r>
              <w:t>Bachelor of Paramedicine</w:t>
            </w:r>
          </w:p>
          <w:p w14:paraId="0AADFD7D" w14:textId="7058E896" w:rsidR="008612D7" w:rsidRPr="00E91344" w:rsidRDefault="008612D7" w:rsidP="00351FDF">
            <w:r>
              <w:t>June 2021</w:t>
            </w:r>
          </w:p>
          <w:p w14:paraId="0CEB9A76" w14:textId="77777777" w:rsidR="00351FDF" w:rsidRPr="00E91344" w:rsidRDefault="00E91344" w:rsidP="00A3726F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9BEEC7D" wp14:editId="3C835539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FD7A8E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&#13;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5915697" w14:textId="77777777" w:rsidR="00351FDF" w:rsidRPr="00E91344" w:rsidRDefault="00351FDF" w:rsidP="00351FDF"/>
          <w:p w14:paraId="73B3C1C2" w14:textId="77777777" w:rsidR="00351FDF" w:rsidRPr="00C822BF" w:rsidRDefault="00000000" w:rsidP="00351FDF">
            <w:pPr>
              <w:pStyle w:val="Subtitle"/>
            </w:pPr>
            <w:sdt>
              <w:sdtPr>
                <w:id w:val="1687565607"/>
                <w:placeholder>
                  <w:docPart w:val="36840B80F910F7409CC91B8D124D7555"/>
                </w:placeholder>
                <w:temporary/>
                <w:showingPlcHdr/>
                <w15:appearance w15:val="hidden"/>
              </w:sdtPr>
              <w:sdtContent>
                <w:r w:rsidR="00351FDF" w:rsidRPr="00C822BF">
                  <w:t>SKILLS</w:t>
                </w:r>
              </w:sdtContent>
            </w:sdt>
          </w:p>
          <w:p w14:paraId="521D26B0" w14:textId="77777777" w:rsidR="00351FDF" w:rsidRPr="00E91344" w:rsidRDefault="00351FDF" w:rsidP="00351FDF"/>
          <w:p w14:paraId="284509F9" w14:textId="77777777" w:rsidR="00351FDF" w:rsidRDefault="008612D7" w:rsidP="008612D7">
            <w:pPr>
              <w:pStyle w:val="Heading3"/>
              <w:numPr>
                <w:ilvl w:val="0"/>
                <w:numId w:val="22"/>
              </w:numPr>
              <w:spacing w:line="360" w:lineRule="auto"/>
            </w:pPr>
            <w:r>
              <w:t>HTML / CSS / JavaScript</w:t>
            </w:r>
          </w:p>
          <w:p w14:paraId="6C5892C2" w14:textId="77777777" w:rsidR="008612D7" w:rsidRPr="008612D7" w:rsidRDefault="008612D7" w:rsidP="008612D7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lang w:val="it-IT"/>
              </w:rPr>
            </w:pPr>
            <w:r w:rsidRPr="008612D7">
              <w:rPr>
                <w:lang w:val="it-IT"/>
              </w:rPr>
              <w:t>React.js / Node.js</w:t>
            </w:r>
          </w:p>
          <w:p w14:paraId="007F981B" w14:textId="77777777" w:rsidR="008612D7" w:rsidRDefault="008612D7" w:rsidP="008612D7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lang w:val="it-IT"/>
              </w:rPr>
            </w:pPr>
            <w:r w:rsidRPr="008612D7">
              <w:rPr>
                <w:lang w:val="it-IT"/>
              </w:rPr>
              <w:t>MySQL / MongoDB</w:t>
            </w:r>
          </w:p>
          <w:p w14:paraId="14E9EB8F" w14:textId="7629E3B0" w:rsidR="000453E8" w:rsidRPr="000453E8" w:rsidRDefault="000453E8" w:rsidP="000453E8">
            <w:pPr>
              <w:spacing w:line="360" w:lineRule="auto"/>
              <w:rPr>
                <w:lang w:val="it-IT"/>
              </w:rPr>
            </w:pPr>
          </w:p>
        </w:tc>
      </w:tr>
    </w:tbl>
    <w:p w14:paraId="7E5A5BAF" w14:textId="77777777" w:rsidR="00871DB8" w:rsidRPr="002C4D08" w:rsidRDefault="00871DB8" w:rsidP="00CD7B97">
      <w:pPr>
        <w:rPr>
          <w:color w:val="043D68"/>
        </w:rPr>
      </w:pPr>
    </w:p>
    <w:sectPr w:rsidR="00871DB8" w:rsidRPr="002C4D08" w:rsidSect="00AB74C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42DBD" w14:textId="77777777" w:rsidR="00361BBA" w:rsidRDefault="00361BBA" w:rsidP="00AA35A8">
      <w:pPr>
        <w:spacing w:line="240" w:lineRule="auto"/>
      </w:pPr>
      <w:r>
        <w:separator/>
      </w:r>
    </w:p>
  </w:endnote>
  <w:endnote w:type="continuationSeparator" w:id="0">
    <w:p w14:paraId="731DA830" w14:textId="77777777" w:rsidR="00361BBA" w:rsidRDefault="00361BBA" w:rsidP="00AA35A8">
      <w:pPr>
        <w:spacing w:line="240" w:lineRule="auto"/>
      </w:pPr>
      <w:r>
        <w:continuationSeparator/>
      </w:r>
    </w:p>
  </w:endnote>
  <w:endnote w:type="continuationNotice" w:id="1">
    <w:p w14:paraId="10B31316" w14:textId="77777777" w:rsidR="00361BBA" w:rsidRDefault="00361BB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71D6" w14:textId="77777777" w:rsidR="00F151B5" w:rsidRDefault="00F15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84A37" w14:textId="77777777" w:rsidR="00F151B5" w:rsidRDefault="00F151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6BEE" w14:textId="77777777" w:rsidR="00F151B5" w:rsidRDefault="00F15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8B39D" w14:textId="77777777" w:rsidR="00361BBA" w:rsidRDefault="00361BBA" w:rsidP="00AA35A8">
      <w:pPr>
        <w:spacing w:line="240" w:lineRule="auto"/>
      </w:pPr>
      <w:r>
        <w:separator/>
      </w:r>
    </w:p>
  </w:footnote>
  <w:footnote w:type="continuationSeparator" w:id="0">
    <w:p w14:paraId="7C5CE4DD" w14:textId="77777777" w:rsidR="00361BBA" w:rsidRDefault="00361BBA" w:rsidP="00AA35A8">
      <w:pPr>
        <w:spacing w:line="240" w:lineRule="auto"/>
      </w:pPr>
      <w:r>
        <w:continuationSeparator/>
      </w:r>
    </w:p>
  </w:footnote>
  <w:footnote w:type="continuationNotice" w:id="1">
    <w:p w14:paraId="24EB8160" w14:textId="77777777" w:rsidR="00361BBA" w:rsidRDefault="00361BB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6E050" w14:textId="77777777" w:rsidR="00F151B5" w:rsidRDefault="00F15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F9A85" w14:textId="77777777" w:rsidR="00F151B5" w:rsidRDefault="00F15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6B0C" w14:textId="77777777" w:rsidR="00F151B5" w:rsidRDefault="00F151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2" type="#_x0000_t75" style="width:14pt;height:1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" o:bullet="t">
        <v:imagedata r:id="rId1" o:title=""/>
      </v:shape>
    </w:pict>
  </w:numPicBullet>
  <w:numPicBullet w:numPicBulletId="1">
    <w:pict>
      <v:shape id="_x0000_i1173" type="#_x0000_t75" style="width:13.35pt;height:13.35pt;visibility:visible" o:gfxdata="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40D12"/>
    <w:multiLevelType w:val="hybridMultilevel"/>
    <w:tmpl w:val="524A6D08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42114331"/>
    <w:multiLevelType w:val="hybridMultilevel"/>
    <w:tmpl w:val="E35CF66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8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526D8"/>
    <w:multiLevelType w:val="hybridMultilevel"/>
    <w:tmpl w:val="CE06695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21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9"/>
  </w:num>
  <w:num w:numId="6" w16cid:durableId="629288324">
    <w:abstractNumId w:val="16"/>
  </w:num>
  <w:num w:numId="7" w16cid:durableId="2102947809">
    <w:abstractNumId w:val="18"/>
  </w:num>
  <w:num w:numId="8" w16cid:durableId="1044523296">
    <w:abstractNumId w:val="17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  <w:num w:numId="22" w16cid:durableId="1800027674">
    <w:abstractNumId w:val="14"/>
  </w:num>
  <w:num w:numId="23" w16cid:durableId="1470904405">
    <w:abstractNumId w:val="15"/>
  </w:num>
  <w:num w:numId="24" w16cid:durableId="2613768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D7"/>
    <w:rsid w:val="0000752A"/>
    <w:rsid w:val="00016465"/>
    <w:rsid w:val="00033263"/>
    <w:rsid w:val="000334C1"/>
    <w:rsid w:val="000453E8"/>
    <w:rsid w:val="000767C7"/>
    <w:rsid w:val="000873F6"/>
    <w:rsid w:val="000B286F"/>
    <w:rsid w:val="000C2B44"/>
    <w:rsid w:val="000D134B"/>
    <w:rsid w:val="000F039F"/>
    <w:rsid w:val="0010041D"/>
    <w:rsid w:val="001125D5"/>
    <w:rsid w:val="00124ED6"/>
    <w:rsid w:val="00136B3E"/>
    <w:rsid w:val="00153576"/>
    <w:rsid w:val="00167789"/>
    <w:rsid w:val="00194704"/>
    <w:rsid w:val="001B160B"/>
    <w:rsid w:val="001D477D"/>
    <w:rsid w:val="001D76FA"/>
    <w:rsid w:val="001F2C20"/>
    <w:rsid w:val="00203213"/>
    <w:rsid w:val="002236D5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74A"/>
    <w:rsid w:val="002C7C6F"/>
    <w:rsid w:val="002E7306"/>
    <w:rsid w:val="00331DCE"/>
    <w:rsid w:val="00334FEA"/>
    <w:rsid w:val="00351FDF"/>
    <w:rsid w:val="00352A17"/>
    <w:rsid w:val="00357E3C"/>
    <w:rsid w:val="00361BBA"/>
    <w:rsid w:val="003877F8"/>
    <w:rsid w:val="00391BEA"/>
    <w:rsid w:val="003965A9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504E47"/>
    <w:rsid w:val="00524297"/>
    <w:rsid w:val="00537559"/>
    <w:rsid w:val="00574DB0"/>
    <w:rsid w:val="005A1C94"/>
    <w:rsid w:val="005A6F8D"/>
    <w:rsid w:val="005B4861"/>
    <w:rsid w:val="005E0FB7"/>
    <w:rsid w:val="005F5EF3"/>
    <w:rsid w:val="00605BCE"/>
    <w:rsid w:val="00626B3C"/>
    <w:rsid w:val="00643F4B"/>
    <w:rsid w:val="00676B73"/>
    <w:rsid w:val="0069541B"/>
    <w:rsid w:val="006A1E18"/>
    <w:rsid w:val="006A37C0"/>
    <w:rsid w:val="006C7F5A"/>
    <w:rsid w:val="006D0785"/>
    <w:rsid w:val="00746B0A"/>
    <w:rsid w:val="00752A04"/>
    <w:rsid w:val="0077153E"/>
    <w:rsid w:val="0079001A"/>
    <w:rsid w:val="00791376"/>
    <w:rsid w:val="00791C5D"/>
    <w:rsid w:val="007B4FF4"/>
    <w:rsid w:val="007D71F0"/>
    <w:rsid w:val="007D7F15"/>
    <w:rsid w:val="007E47A0"/>
    <w:rsid w:val="00822AAD"/>
    <w:rsid w:val="00831977"/>
    <w:rsid w:val="008612D7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9108A"/>
    <w:rsid w:val="009A7F3F"/>
    <w:rsid w:val="009D646A"/>
    <w:rsid w:val="00A20EF6"/>
    <w:rsid w:val="00A3726F"/>
    <w:rsid w:val="00A379B4"/>
    <w:rsid w:val="00A4248D"/>
    <w:rsid w:val="00A633B0"/>
    <w:rsid w:val="00A718B6"/>
    <w:rsid w:val="00A9291E"/>
    <w:rsid w:val="00AA1166"/>
    <w:rsid w:val="00AA35A8"/>
    <w:rsid w:val="00AA51F5"/>
    <w:rsid w:val="00AA530F"/>
    <w:rsid w:val="00AB74C5"/>
    <w:rsid w:val="00AE562D"/>
    <w:rsid w:val="00AE7533"/>
    <w:rsid w:val="00B2043E"/>
    <w:rsid w:val="00B20F64"/>
    <w:rsid w:val="00B42685"/>
    <w:rsid w:val="00B45879"/>
    <w:rsid w:val="00B535AD"/>
    <w:rsid w:val="00B75292"/>
    <w:rsid w:val="00B8453F"/>
    <w:rsid w:val="00B85473"/>
    <w:rsid w:val="00BE5968"/>
    <w:rsid w:val="00BF7216"/>
    <w:rsid w:val="00C272EB"/>
    <w:rsid w:val="00C62E97"/>
    <w:rsid w:val="00C81645"/>
    <w:rsid w:val="00CA61BE"/>
    <w:rsid w:val="00CB3E40"/>
    <w:rsid w:val="00CC2BC6"/>
    <w:rsid w:val="00CD7B97"/>
    <w:rsid w:val="00CF22B3"/>
    <w:rsid w:val="00D00CD9"/>
    <w:rsid w:val="00D15AAE"/>
    <w:rsid w:val="00D22971"/>
    <w:rsid w:val="00D60B19"/>
    <w:rsid w:val="00D86385"/>
    <w:rsid w:val="00D95726"/>
    <w:rsid w:val="00DA4B7F"/>
    <w:rsid w:val="00DB472D"/>
    <w:rsid w:val="00DD6ECC"/>
    <w:rsid w:val="00DE5F88"/>
    <w:rsid w:val="00DF2298"/>
    <w:rsid w:val="00E067BA"/>
    <w:rsid w:val="00E07C52"/>
    <w:rsid w:val="00E26F2A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151B5"/>
    <w:rsid w:val="00F215B6"/>
    <w:rsid w:val="00F30552"/>
    <w:rsid w:val="00F40BD0"/>
    <w:rsid w:val="00F419C0"/>
    <w:rsid w:val="00F46BDB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776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453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7D7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travis-nicholson-91787484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travisnicholson90.github.io/portfolio-usyd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ravisnicholson90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ravisnicholson/Library/Containers/com.microsoft.Word/Data/Library/Application%20Support/Microsoft/Office/16.0/DTS/Search/%7b2BC39C1A-F970-A948-B9ED-7BAE500BDC40%7dtf227754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CDA514553EF44EBF07B9BFB4B02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817FA-761C-E94F-8674-0C4F32853C3B}"/>
      </w:docPartPr>
      <w:docPartBody>
        <w:p w:rsidR="0003560B" w:rsidRDefault="00000000">
          <w:pPr>
            <w:pStyle w:val="56CDA514553EF44EBF07B9BFB4B02FCB"/>
          </w:pPr>
          <w:r w:rsidRPr="001540E8">
            <w:t>Contact</w:t>
          </w:r>
        </w:p>
      </w:docPartBody>
    </w:docPart>
    <w:docPart>
      <w:docPartPr>
        <w:name w:val="7173C43429BF5C4E8DD5F3B35E85F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E632A-7805-E14D-B518-5EE1B454D735}"/>
      </w:docPartPr>
      <w:docPartBody>
        <w:p w:rsidR="0003560B" w:rsidRDefault="00000000">
          <w:pPr>
            <w:pStyle w:val="7173C43429BF5C4E8DD5F3B35E85F3AE"/>
          </w:pPr>
          <w:r w:rsidRPr="00CF2BE7">
            <w:t>Experience</w:t>
          </w:r>
        </w:p>
      </w:docPartBody>
    </w:docPart>
    <w:docPart>
      <w:docPartPr>
        <w:name w:val="32C036DC26C55447B903CE5A73917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A5FC-9F46-A241-83C7-02A4506CEBD9}"/>
      </w:docPartPr>
      <w:docPartBody>
        <w:p w:rsidR="0003560B" w:rsidRDefault="00000000">
          <w:pPr>
            <w:pStyle w:val="32C036DC26C55447B903CE5A7391710E"/>
          </w:pPr>
          <w:r w:rsidRPr="00351FDF">
            <w:t>EDUCATION</w:t>
          </w:r>
        </w:p>
      </w:docPartBody>
    </w:docPart>
    <w:docPart>
      <w:docPartPr>
        <w:name w:val="36840B80F910F7409CC91B8D124D7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A21A1-FFDD-3049-8915-78EDA2FDA50D}"/>
      </w:docPartPr>
      <w:docPartBody>
        <w:p w:rsidR="0003560B" w:rsidRDefault="00000000">
          <w:pPr>
            <w:pStyle w:val="36840B80F910F7409CC91B8D124D7555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80"/>
    <w:rsid w:val="0003560B"/>
    <w:rsid w:val="0099205E"/>
    <w:rsid w:val="00C4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CDA514553EF44EBF07B9BFB4B02FCB">
    <w:name w:val="56CDA514553EF44EBF07B9BFB4B02FCB"/>
  </w:style>
  <w:style w:type="paragraph" w:customStyle="1" w:styleId="7173C43429BF5C4E8DD5F3B35E85F3AE">
    <w:name w:val="7173C43429BF5C4E8DD5F3B35E85F3AE"/>
  </w:style>
  <w:style w:type="paragraph" w:customStyle="1" w:styleId="32C036DC26C55447B903CE5A7391710E">
    <w:name w:val="32C036DC26C55447B903CE5A7391710E"/>
  </w:style>
  <w:style w:type="paragraph" w:customStyle="1" w:styleId="36840B80F910F7409CC91B8D124D7555">
    <w:name w:val="36840B80F910F7409CC91B8D124D75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UI/UX designer resume.dotx</Template>
  <TotalTime>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2023-08-03T03:09:00Z</dcterms:created>
  <dcterms:modified xsi:type="dcterms:W3CDTF">2023-08-03T05:01:00Z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